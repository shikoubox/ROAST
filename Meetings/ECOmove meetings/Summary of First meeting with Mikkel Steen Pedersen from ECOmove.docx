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4DE4D" w14:textId="2D4E0756" w:rsidR="00B734A0" w:rsidRDefault="00B734A0"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lang w:val="en-US"/>
        </w:rPr>
      </w:pPr>
      <w:r w:rsidRPr="00B734A0">
        <w:rPr>
          <w:b/>
          <w:bCs/>
          <w:lang w:val="en-US"/>
        </w:rPr>
        <w:t>Summary of</w:t>
      </w:r>
      <w:r>
        <w:rPr>
          <w:b/>
          <w:bCs/>
          <w:lang w:val="en-US"/>
        </w:rPr>
        <w:t xml:space="preserve"> First meeting with Mikkel Steen Pedersen from </w:t>
      </w:r>
      <w:proofErr w:type="spellStart"/>
      <w:r>
        <w:rPr>
          <w:b/>
          <w:bCs/>
          <w:lang w:val="en-US"/>
        </w:rPr>
        <w:t>ECOmove</w:t>
      </w:r>
      <w:proofErr w:type="spellEnd"/>
      <w:r>
        <w:rPr>
          <w:b/>
          <w:bCs/>
          <w:lang w:val="en-US"/>
        </w:rPr>
        <w:t>.</w:t>
      </w:r>
      <w:r w:rsidR="00DE742A">
        <w:rPr>
          <w:b/>
          <w:bCs/>
          <w:lang w:val="en-US"/>
        </w:rPr>
        <w:t xml:space="preserve"> Date of meeting:24/05/2020</w:t>
      </w:r>
    </w:p>
    <w:p w14:paraId="5ABE3B12" w14:textId="766E7325" w:rsidR="00B734A0" w:rsidRPr="00580084" w:rsidRDefault="00B734A0" w:rsidP="00B734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rsidRPr="00580084">
        <w:t>Spørgsmål til Mikkel:</w:t>
      </w:r>
      <w:r w:rsidRPr="00580084">
        <w:br/>
      </w:r>
      <w:r w:rsidRPr="00580084">
        <w:tab/>
        <w:t>Hvordan fik i</w:t>
      </w:r>
      <w:r>
        <w:t xml:space="preserve"> råd til bilen da </w:t>
      </w:r>
      <w:r>
        <w:t>I</w:t>
      </w:r>
      <w:r>
        <w:t xml:space="preserve"> deltog?</w:t>
      </w:r>
    </w:p>
    <w:p w14:paraId="513E3684" w14:textId="77777777" w:rsidR="00B734A0" w:rsidRPr="00B734A0" w:rsidRDefault="00B734A0"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rPr>
      </w:pPr>
    </w:p>
    <w:p w14:paraId="07A4749F" w14:textId="51199ACF" w:rsidR="00814F4A" w:rsidRPr="00B734A0"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lang w:val="en-US"/>
        </w:rPr>
      </w:pPr>
      <w:proofErr w:type="spellStart"/>
      <w:r w:rsidRPr="00B734A0">
        <w:rPr>
          <w:b/>
          <w:bCs/>
          <w:lang w:val="en-US"/>
        </w:rPr>
        <w:t>ECOmove</w:t>
      </w:r>
      <w:proofErr w:type="spellEnd"/>
      <w:r w:rsidRPr="00B734A0">
        <w:rPr>
          <w:b/>
          <w:bCs/>
          <w:lang w:val="en-US"/>
        </w:rPr>
        <w:t xml:space="preserve"> status:</w:t>
      </w:r>
    </w:p>
    <w:p w14:paraId="3DAE1BF2" w14:textId="38636436" w:rsid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roofErr w:type="spellStart"/>
      <w:r>
        <w:t>ECOmove</w:t>
      </w:r>
      <w:proofErr w:type="spellEnd"/>
      <w:r>
        <w:t xml:space="preserve"> blev solgt til </w:t>
      </w:r>
      <w:proofErr w:type="spellStart"/>
      <w:r w:rsidRPr="00814F4A">
        <w:rPr>
          <w:rStyle w:val="background-details"/>
        </w:rPr>
        <w:t>Jiangte</w:t>
      </w:r>
      <w:proofErr w:type="spellEnd"/>
      <w:r w:rsidRPr="00814F4A">
        <w:rPr>
          <w:rStyle w:val="background-details"/>
        </w:rPr>
        <w:t xml:space="preserve"> Motor, China</w:t>
      </w:r>
      <w:r>
        <w:rPr>
          <w:rStyle w:val="background-details"/>
        </w:rPr>
        <w:t xml:space="preserve"> for et par år siden (i 2015-16 agtigt).</w:t>
      </w:r>
      <w:r w:rsidRPr="00814F4A">
        <w:t xml:space="preserve"> </w:t>
      </w:r>
      <w:r w:rsidRPr="00D956A1">
        <w:t>Mikkel Steen Pedersen var m</w:t>
      </w:r>
      <w:r>
        <w:t xml:space="preserve">ed dem i </w:t>
      </w:r>
      <w:r>
        <w:t>K</w:t>
      </w:r>
      <w:r>
        <w:t>ina i to år fra 2016 til 2018.</w:t>
      </w:r>
    </w:p>
    <w:p w14:paraId="50072F0E" w14:textId="3432F7FD"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rsidRPr="00D956A1">
        <w:t>De har en sagsfilial i</w:t>
      </w:r>
      <w:r>
        <w:t xml:space="preserve"> Tyskland Berlin som kun er til salg af materiel. Alt materiale fra </w:t>
      </w:r>
      <w:proofErr w:type="spellStart"/>
      <w:r>
        <w:t>ECOmove</w:t>
      </w:r>
      <w:proofErr w:type="spellEnd"/>
      <w:r>
        <w:t xml:space="preserve"> ligger nu på denne adresse.</w:t>
      </w:r>
    </w:p>
    <w:p w14:paraId="681F9D9F" w14:textId="08CF390E"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 xml:space="preserve">Firmaet der købte </w:t>
      </w:r>
      <w:proofErr w:type="spellStart"/>
      <w:r>
        <w:t>ECOmove</w:t>
      </w:r>
      <w:proofErr w:type="spellEnd"/>
      <w:r>
        <w:t xml:space="preserve"> er ved at sælge alle deres ting til den kinesiske regering så derfor spurgte nogle af hans venner fra firmaet om ikke han kunne tænke sig at købe nogle af de ting de havde på lageret i Berlin inden det blev send til </w:t>
      </w:r>
      <w:r>
        <w:t>K</w:t>
      </w:r>
      <w:r>
        <w:t>ina.</w:t>
      </w:r>
    </w:p>
    <w:p w14:paraId="281BB2DD" w14:textId="3207D540"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Derfor nævnte Mikkel at det måske kunne være muligt at komme ned og se på det de havde på lageret og evt. købe motorer, kompositmaterialer, ophæng</w:t>
      </w:r>
      <w:r>
        <w:t>, en bil,</w:t>
      </w:r>
      <w:r>
        <w:t xml:space="preserve"> osv.</w:t>
      </w:r>
    </w:p>
    <w:p w14:paraId="22606C18"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58084335" w14:textId="0172CE0D" w:rsidR="00814F4A" w:rsidRP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rPr>
      </w:pPr>
      <w:r w:rsidRPr="00814F4A">
        <w:rPr>
          <w:b/>
          <w:bCs/>
        </w:rPr>
        <w:t xml:space="preserve">Ting </w:t>
      </w:r>
      <w:proofErr w:type="spellStart"/>
      <w:r w:rsidRPr="00814F4A">
        <w:rPr>
          <w:b/>
          <w:bCs/>
        </w:rPr>
        <w:t>ECOmove</w:t>
      </w:r>
      <w:proofErr w:type="spellEnd"/>
      <w:r w:rsidRPr="00814F4A">
        <w:rPr>
          <w:b/>
          <w:bCs/>
        </w:rPr>
        <w:t xml:space="preserve"> kan tilbyde som sandsynligvis er brugbart for os:</w:t>
      </w:r>
    </w:p>
    <w:p w14:paraId="194B6779" w14:textId="5A6D7133"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De har udviklet en masse komposit materialer der gjorde dem i stand til at bygge et chassis der kun vejede 80-90 kg. I stedet for de 250kg som vores chassis vejer nu.</w:t>
      </w:r>
      <w:r w:rsidR="00B734A0">
        <w:t xml:space="preserve"> Mikkel sagde at to personer kunne løfte chassiset.</w:t>
      </w:r>
    </w:p>
    <w:p w14:paraId="7CCD3F31"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s>
      </w:pPr>
      <w:r>
        <w:t xml:space="preserve">De har også udviklet komposit affjedring i form af glasfiber </w:t>
      </w:r>
      <w:proofErr w:type="spellStart"/>
      <w:r>
        <w:t>wishbones</w:t>
      </w:r>
      <w:proofErr w:type="spellEnd"/>
      <w:r>
        <w:t xml:space="preserve">. (dem ville han snakke mere om senere, han snakker om det med </w:t>
      </w:r>
      <w:proofErr w:type="spellStart"/>
      <w:proofErr w:type="gramStart"/>
      <w:r>
        <w:t>Tunchi</w:t>
      </w:r>
      <w:proofErr w:type="spellEnd"/>
      <w:r>
        <w:t>(</w:t>
      </w:r>
      <w:proofErr w:type="gramEnd"/>
      <w:r>
        <w:t>hans kinesiske ven der stadig er i firmaet))</w:t>
      </w:r>
    </w:p>
    <w:p w14:paraId="5D1798CD" w14:textId="77777777" w:rsid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111D4AFC" w14:textId="2FCE13F1" w:rsidR="00814F4A" w:rsidRP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rPr>
      </w:pPr>
      <w:r w:rsidRPr="00814F4A">
        <w:rPr>
          <w:b/>
          <w:bCs/>
        </w:rPr>
        <w:t xml:space="preserve">Motor </w:t>
      </w:r>
      <w:proofErr w:type="spellStart"/>
      <w:r w:rsidRPr="00814F4A">
        <w:rPr>
          <w:b/>
          <w:bCs/>
        </w:rPr>
        <w:t>Specifications</w:t>
      </w:r>
      <w:proofErr w:type="spellEnd"/>
      <w:r w:rsidRPr="00814F4A">
        <w:rPr>
          <w:b/>
          <w:bCs/>
        </w:rPr>
        <w:t xml:space="preserve"> and </w:t>
      </w:r>
      <w:proofErr w:type="spellStart"/>
      <w:r w:rsidRPr="00814F4A">
        <w:rPr>
          <w:b/>
          <w:bCs/>
        </w:rPr>
        <w:t>clarifications</w:t>
      </w:r>
      <w:proofErr w:type="spellEnd"/>
      <w:r w:rsidRPr="00814F4A">
        <w:rPr>
          <w:b/>
          <w:bCs/>
        </w:rPr>
        <w:t>:</w:t>
      </w:r>
    </w:p>
    <w:p w14:paraId="655F2261" w14:textId="77777777" w:rsidR="00814F4A" w:rsidRP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rsidRPr="00814F4A">
        <w:t xml:space="preserve">Deres </w:t>
      </w:r>
      <w:proofErr w:type="spellStart"/>
      <w:r w:rsidRPr="00814F4A">
        <w:t>motorere</w:t>
      </w:r>
      <w:proofErr w:type="spellEnd"/>
      <w:r w:rsidRPr="00814F4A">
        <w:t xml:space="preserve"> er Permanent magnet </w:t>
      </w:r>
      <w:proofErr w:type="spellStart"/>
      <w:r w:rsidRPr="00814F4A">
        <w:t>Synchronous</w:t>
      </w:r>
      <w:proofErr w:type="spellEnd"/>
      <w:r w:rsidRPr="00814F4A">
        <w:t xml:space="preserve"> motor med </w:t>
      </w:r>
      <w:proofErr w:type="spellStart"/>
      <w:r w:rsidRPr="00814F4A">
        <w:t>Sinusoidal</w:t>
      </w:r>
      <w:proofErr w:type="spellEnd"/>
      <w:r w:rsidRPr="00814F4A">
        <w:t xml:space="preserve"> Back EMF.</w:t>
      </w:r>
    </w:p>
    <w:p w14:paraId="7DD543DD"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De har både en 110V og 300V udgave af deres motor.</w:t>
      </w:r>
    </w:p>
    <w:p w14:paraId="654A964A"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 xml:space="preserve">Motoren kan kontinuert levere en effekt på 22kW hvilket er rigeligt til hele bilen. Så vi behøver kun én motor til hele bilen. Og 45kW i </w:t>
      </w:r>
      <w:proofErr w:type="gramStart"/>
      <w:r>
        <w:t>peak(</w:t>
      </w:r>
      <w:proofErr w:type="gramEnd"/>
      <w:r>
        <w:t>sandsynligvis 10sekunder)</w:t>
      </w:r>
    </w:p>
    <w:p w14:paraId="0FDFDCBF" w14:textId="1A2436D9" w:rsid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7A58E3CB" w14:textId="2541F73B" w:rsidR="00814F4A" w:rsidRP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lang w:val="en-US"/>
        </w:rPr>
      </w:pPr>
      <w:r w:rsidRPr="00814F4A">
        <w:rPr>
          <w:b/>
          <w:bCs/>
          <w:lang w:val="en-US"/>
        </w:rPr>
        <w:t>Recommendations and words of advice from Mikkel:</w:t>
      </w:r>
    </w:p>
    <w:p w14:paraId="766927F5" w14:textId="6D7E9348" w:rsidR="006B06DA" w:rsidRDefault="006B06D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Vi</w:t>
      </w:r>
      <w:r w:rsidR="00814F4A">
        <w:t xml:space="preserve"> </w:t>
      </w:r>
      <w:r>
        <w:t>skal være opmærksomme på tornadoer eller andre ekstreme vejrforhold og at den ikke kan blive suget ind under et ROAD-</w:t>
      </w:r>
      <w:proofErr w:type="spellStart"/>
      <w:r>
        <w:t>train</w:t>
      </w:r>
      <w:proofErr w:type="spellEnd"/>
      <w:r>
        <w:t xml:space="preserve"> hvis de kører forbi </w:t>
      </w:r>
      <w:r w:rsidR="00814F4A">
        <w:t>os</w:t>
      </w:r>
      <w:r>
        <w:t>.</w:t>
      </w:r>
      <w:r w:rsidR="00814F4A">
        <w:t xml:space="preserve"> Testen med Road-</w:t>
      </w:r>
      <w:proofErr w:type="spellStart"/>
      <w:r w:rsidR="00814F4A">
        <w:t>trainet</w:t>
      </w:r>
      <w:proofErr w:type="spellEnd"/>
      <w:r w:rsidR="00814F4A">
        <w:t xml:space="preserve"> blev brugt da Mikkel deltog i 1987. </w:t>
      </w:r>
      <w:r>
        <w:t>Vi skal forvent</w:t>
      </w:r>
      <w:r w:rsidR="00580084">
        <w:t>e</w:t>
      </w:r>
      <w:r>
        <w:t xml:space="preserve"> ekstremt vejr</w:t>
      </w:r>
      <w:r w:rsidR="00814F4A">
        <w:t>.</w:t>
      </w:r>
      <w:r w:rsidR="00814F4A">
        <w:br/>
      </w:r>
      <w:r>
        <w:t>Mikkel anbefalede også at vi ikke havde motorerne i hjulene</w:t>
      </w:r>
      <w:r w:rsidR="00580084">
        <w:t xml:space="preserve">. </w:t>
      </w:r>
      <w:r w:rsidR="00580084">
        <w:br/>
        <w:t>P</w:t>
      </w:r>
      <w:r>
        <w:t>å trods af at det jo er smart at have mere direkte transmission</w:t>
      </w:r>
      <w:r w:rsidR="00580084">
        <w:t>, er problemet med affjedret vægt at vi skal have alle kablerne til motoren ud til motoren og hjulet så motoren er mindre beskyttet mod elementerne.</w:t>
      </w:r>
    </w:p>
    <w:p w14:paraId="127B29FB" w14:textId="77777777" w:rsidR="00B734A0" w:rsidRPr="00814F4A" w:rsidRDefault="00B734A0" w:rsidP="00B734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lang w:val="en-US"/>
        </w:rPr>
      </w:pPr>
      <w:r w:rsidRPr="00814F4A">
        <w:rPr>
          <w:b/>
          <w:bCs/>
          <w:lang w:val="en-US"/>
        </w:rPr>
        <w:lastRenderedPageBreak/>
        <w:t>Drivetrain</w:t>
      </w:r>
      <w:r>
        <w:rPr>
          <w:b/>
          <w:bCs/>
          <w:lang w:val="en-US"/>
        </w:rPr>
        <w:t xml:space="preserve"> i.e. differential</w:t>
      </w:r>
      <w:r w:rsidRPr="00814F4A">
        <w:rPr>
          <w:b/>
          <w:bCs/>
          <w:lang w:val="en-US"/>
        </w:rPr>
        <w:t>:</w:t>
      </w:r>
    </w:p>
    <w:p w14:paraId="4A5B6601" w14:textId="4D433209" w:rsidR="00B734A0" w:rsidRDefault="00B734A0" w:rsidP="00B734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r>
        <w:rPr>
          <w:lang w:val="en-US"/>
        </w:rPr>
        <w:tab/>
        <w:t>We will probably need to develop our own drivetrain as we will probably only use a single motor</w:t>
      </w:r>
      <w:r>
        <w:rPr>
          <w:lang w:val="en-US"/>
        </w:rPr>
        <w:t>.</w:t>
      </w:r>
      <w:r>
        <w:rPr>
          <w:lang w:val="en-US"/>
        </w:rPr>
        <w:br/>
      </w:r>
      <w:r>
        <w:rPr>
          <w:lang w:val="en-US"/>
        </w:rPr>
        <w:tab/>
        <w:t xml:space="preserve">Mikkel also said that as they had the motors mounted on the wheels they didn’t have differentials so we will probably have do develop that ourselves. </w:t>
      </w:r>
      <w:proofErr w:type="gramStart"/>
      <w:r>
        <w:rPr>
          <w:lang w:val="en-US"/>
        </w:rPr>
        <w:t>Also</w:t>
      </w:r>
      <w:proofErr w:type="gramEnd"/>
      <w:r>
        <w:rPr>
          <w:lang w:val="en-US"/>
        </w:rPr>
        <w:t xml:space="preserve"> because we are driving our car at a much lower power, the differential would also have to be dimensioned much smaller for us then they would have done it for their car. </w:t>
      </w:r>
    </w:p>
    <w:p w14:paraId="2BE53050" w14:textId="77777777" w:rsidR="00B734A0" w:rsidRPr="00B734A0" w:rsidRDefault="00B734A0"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
    <w:p w14:paraId="05D65DB5" w14:textId="5CDFB360" w:rsidR="00814F4A" w:rsidRPr="00B734A0"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lang w:val="en-US"/>
        </w:rPr>
      </w:pPr>
      <w:r w:rsidRPr="00B734A0">
        <w:rPr>
          <w:b/>
          <w:bCs/>
          <w:lang w:val="en-US"/>
        </w:rPr>
        <w:t>Regarding inverters:</w:t>
      </w:r>
    </w:p>
    <w:p w14:paraId="4DC44557" w14:textId="56A46425" w:rsidR="00580084" w:rsidRDefault="00580084"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r>
        <w:t xml:space="preserve">Vi skal kigge på invertere </w:t>
      </w:r>
      <w:proofErr w:type="gramStart"/>
      <w:r>
        <w:t>( dem</w:t>
      </w:r>
      <w:proofErr w:type="gramEnd"/>
      <w:r>
        <w:t xml:space="preserve"> glemte jeg at spørge ham om ) </w:t>
      </w:r>
      <w:r>
        <w:br/>
      </w:r>
      <w:r>
        <w:tab/>
        <w:t>De brugte nogle rimeligt kraftige invertere da de var dimensionerede til motoren.</w:t>
      </w:r>
      <w:r w:rsidR="00814F4A">
        <w:t xml:space="preserve"> De vejer derfor også ret meget så han anbefalede at vi brugte nogle andre.</w:t>
      </w:r>
    </w:p>
    <w:p w14:paraId="19837330"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
    <w:p w14:paraId="7BA2CE68" w14:textId="77777777" w:rsidR="00814F4A" w:rsidRP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
    <w:p w14:paraId="533152AD" w14:textId="5EE73F03" w:rsidR="00814F4A" w:rsidRPr="00814F4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b/>
          <w:bCs/>
        </w:rPr>
      </w:pPr>
      <w:r w:rsidRPr="00814F4A">
        <w:rPr>
          <w:b/>
          <w:bCs/>
        </w:rPr>
        <w:t>Address på tysk lager og salgsfilial:</w:t>
      </w:r>
    </w:p>
    <w:p w14:paraId="696700E7" w14:textId="38273537" w:rsidR="00D956A1" w:rsidRPr="00D956A1" w:rsidRDefault="00D956A1"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roofErr w:type="spellStart"/>
      <w:r w:rsidRPr="00D956A1">
        <w:t>Bessemerstr</w:t>
      </w:r>
      <w:proofErr w:type="spellEnd"/>
      <w:r w:rsidRPr="00D956A1">
        <w:t xml:space="preserve">. </w:t>
      </w:r>
      <w:r w:rsidRPr="00D956A1">
        <w:rPr>
          <w:lang w:val="en-US"/>
        </w:rPr>
        <w:t>24/26</w:t>
      </w:r>
      <w:r w:rsidRPr="00D956A1">
        <w:rPr>
          <w:lang w:val="en-US"/>
        </w:rPr>
        <w:br/>
        <w:t>12103 Berlin</w:t>
      </w:r>
      <w:r w:rsidRPr="00D956A1">
        <w:rPr>
          <w:lang w:val="en-US"/>
        </w:rPr>
        <w:br/>
        <w:t>Germany</w:t>
      </w:r>
    </w:p>
    <w:p w14:paraId="0036F42F" w14:textId="5742501E" w:rsidR="00D956A1" w:rsidRPr="00D956A1" w:rsidRDefault="00D956A1"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
    <w:p w14:paraId="26086CB6" w14:textId="77777777" w:rsidR="00D956A1" w:rsidRPr="00D956A1" w:rsidRDefault="00D956A1"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
    <w:p w14:paraId="10F54773" w14:textId="19278969" w:rsidR="00814F4A" w:rsidRPr="00B734A0" w:rsidRDefault="00814F4A" w:rsidP="00B734A0">
      <w:pPr>
        <w:rPr>
          <w:b/>
          <w:bCs/>
          <w:lang w:val="en-US"/>
        </w:rPr>
      </w:pPr>
      <w:r w:rsidRPr="00B734A0">
        <w:rPr>
          <w:b/>
          <w:bCs/>
          <w:lang w:val="en-US"/>
        </w:rPr>
        <w:t>English translation:</w:t>
      </w:r>
      <w:r w:rsidR="00B734A0">
        <w:rPr>
          <w:b/>
          <w:bCs/>
          <w:lang w:val="en-US"/>
        </w:rPr>
        <w:t xml:space="preserve"> </w:t>
      </w:r>
      <w:proofErr w:type="gramStart"/>
      <w:r w:rsidR="00B734A0">
        <w:rPr>
          <w:b/>
          <w:bCs/>
          <w:lang w:val="en-US"/>
        </w:rPr>
        <w:t>( not</w:t>
      </w:r>
      <w:proofErr w:type="gramEnd"/>
      <w:r w:rsidR="00B734A0">
        <w:rPr>
          <w:b/>
          <w:bCs/>
          <w:lang w:val="en-US"/>
        </w:rPr>
        <w:t xml:space="preserve"> finished )</w:t>
      </w:r>
    </w:p>
    <w:p w14:paraId="6A56C207" w14:textId="6E0D57FC" w:rsidR="00814F4A" w:rsidRP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proofErr w:type="spellStart"/>
      <w:r>
        <w:rPr>
          <w:lang w:val="en-US"/>
        </w:rPr>
        <w:t>Ecomove</w:t>
      </w:r>
      <w:proofErr w:type="spellEnd"/>
      <w:r>
        <w:rPr>
          <w:lang w:val="en-US"/>
        </w:rPr>
        <w:t xml:space="preserve"> was sold to </w:t>
      </w:r>
      <w:proofErr w:type="spellStart"/>
      <w:r w:rsidRPr="00814F4A">
        <w:rPr>
          <w:rStyle w:val="background-details"/>
          <w:lang w:val="en-US"/>
        </w:rPr>
        <w:t>Jiangte</w:t>
      </w:r>
      <w:proofErr w:type="spellEnd"/>
      <w:r w:rsidRPr="00814F4A">
        <w:rPr>
          <w:rStyle w:val="background-details"/>
          <w:lang w:val="en-US"/>
        </w:rPr>
        <w:t xml:space="preserve"> Motor, China </w:t>
      </w:r>
      <w:r>
        <w:rPr>
          <w:lang w:val="en-US"/>
        </w:rPr>
        <w:t xml:space="preserve">a few years ago. </w:t>
      </w:r>
    </w:p>
    <w:p w14:paraId="4EAD6BCC" w14:textId="77777777" w:rsidR="00814F4A" w:rsidRDefault="00814F4A" w:rsidP="00814F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rPr>
          <w:lang w:val="en-US"/>
        </w:rPr>
      </w:pPr>
      <w:r w:rsidRPr="00D956A1">
        <w:rPr>
          <w:lang w:val="en-US"/>
        </w:rPr>
        <w:t>The mo</w:t>
      </w:r>
      <w:r>
        <w:rPr>
          <w:lang w:val="en-US"/>
        </w:rPr>
        <w:t>tor they have is a</w:t>
      </w:r>
      <w:r w:rsidRPr="00D956A1">
        <w:rPr>
          <w:lang w:val="en-US"/>
        </w:rPr>
        <w:t xml:space="preserve"> Permanent magnet Synchronous motor with Sinusoidal Back</w:t>
      </w:r>
      <w:r>
        <w:rPr>
          <w:lang w:val="en-US"/>
        </w:rPr>
        <w:t xml:space="preserve"> </w:t>
      </w:r>
      <w:r w:rsidRPr="00D956A1">
        <w:rPr>
          <w:lang w:val="en-US"/>
        </w:rPr>
        <w:t>EMF</w:t>
      </w:r>
      <w:r>
        <w:rPr>
          <w:lang w:val="en-US"/>
        </w:rPr>
        <w:t>.</w:t>
      </w:r>
    </w:p>
    <w:p w14:paraId="5E6C22FC" w14:textId="77777777" w:rsidR="00DE742A" w:rsidRPr="00DE742A" w:rsidRDefault="00DE742A" w:rsidP="00DE742A">
      <w:pPr>
        <w:shd w:val="clear" w:color="auto" w:fill="0084FF"/>
        <w:spacing w:after="0" w:line="240" w:lineRule="auto"/>
        <w:rPr>
          <w:rFonts w:ascii="Times New Roman" w:eastAsia="Times New Roman" w:hAnsi="Times New Roman" w:cs="Times New Roman"/>
          <w:sz w:val="24"/>
          <w:szCs w:val="24"/>
        </w:rPr>
      </w:pPr>
      <w:r w:rsidRPr="00DE742A">
        <w:rPr>
          <w:rFonts w:ascii="Times New Roman" w:eastAsia="Times New Roman" w:hAnsi="Times New Roman" w:cs="Times New Roman"/>
          <w:sz w:val="24"/>
          <w:szCs w:val="24"/>
        </w:rPr>
        <w:t>Mikkel sagde også noget om at de byggede deres bil i moduler sådan så hvis der er noget der går i stykker kan man "bare" tage det ud og skifte det</w:t>
      </w:r>
    </w:p>
    <w:p w14:paraId="7587065E" w14:textId="77777777" w:rsidR="00DE742A" w:rsidRPr="00DE742A" w:rsidRDefault="00DE742A" w:rsidP="00DE742A">
      <w:pPr>
        <w:shd w:val="clear" w:color="auto" w:fill="0084FF"/>
        <w:spacing w:after="0" w:line="240" w:lineRule="auto"/>
        <w:rPr>
          <w:rFonts w:ascii="Times New Roman" w:eastAsia="Times New Roman" w:hAnsi="Times New Roman" w:cs="Times New Roman"/>
          <w:sz w:val="24"/>
          <w:szCs w:val="24"/>
        </w:rPr>
      </w:pPr>
      <w:r w:rsidRPr="00DE742A">
        <w:rPr>
          <w:rFonts w:ascii="Times New Roman" w:eastAsia="Times New Roman" w:hAnsi="Times New Roman" w:cs="Times New Roman"/>
          <w:sz w:val="24"/>
          <w:szCs w:val="24"/>
        </w:rPr>
        <w:t>Og at de forsøgte at bygge bilen værktøjsløst</w:t>
      </w:r>
    </w:p>
    <w:p w14:paraId="45AC6CC9" w14:textId="02D63FCD" w:rsidR="00814F4A" w:rsidRPr="00DE742A"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705A5AB6" w14:textId="5556DDA5" w:rsidR="00814F4A" w:rsidRPr="00B734A0"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0081F882" w14:textId="1527467B" w:rsidR="00814F4A" w:rsidRPr="00B734A0"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p w14:paraId="1EC79974" w14:textId="77777777" w:rsidR="00814F4A" w:rsidRPr="00B734A0" w:rsidRDefault="00814F4A" w:rsidP="00990B0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pPr>
    </w:p>
    <w:sectPr w:rsidR="00814F4A" w:rsidRPr="00B734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A1"/>
    <w:rsid w:val="000044FA"/>
    <w:rsid w:val="00525121"/>
    <w:rsid w:val="00580084"/>
    <w:rsid w:val="006B06DA"/>
    <w:rsid w:val="00814F4A"/>
    <w:rsid w:val="00990B03"/>
    <w:rsid w:val="00B734A0"/>
    <w:rsid w:val="00D956A1"/>
    <w:rsid w:val="00DA507F"/>
    <w:rsid w:val="00DE74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C326"/>
  <w15:chartTrackingRefBased/>
  <w15:docId w15:val="{0C3E7030-2AE8-40FD-8C58-40151655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7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background-details">
    <w:name w:val="background-details"/>
    <w:basedOn w:val="Standardskrifttypeiafsnit"/>
    <w:rsid w:val="00DA507F"/>
  </w:style>
  <w:style w:type="character" w:customStyle="1" w:styleId="Overskrift1Tegn">
    <w:name w:val="Overskrift 1 Tegn"/>
    <w:basedOn w:val="Standardskrifttypeiafsnit"/>
    <w:link w:val="Overskrift1"/>
    <w:uiPriority w:val="9"/>
    <w:rsid w:val="00B73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31986">
      <w:bodyDiv w:val="1"/>
      <w:marLeft w:val="0"/>
      <w:marRight w:val="0"/>
      <w:marTop w:val="0"/>
      <w:marBottom w:val="0"/>
      <w:divBdr>
        <w:top w:val="none" w:sz="0" w:space="0" w:color="auto"/>
        <w:left w:val="none" w:sz="0" w:space="0" w:color="auto"/>
        <w:bottom w:val="none" w:sz="0" w:space="0" w:color="auto"/>
        <w:right w:val="none" w:sz="0" w:space="0" w:color="auto"/>
      </w:divBdr>
      <w:divsChild>
        <w:div w:id="188835490">
          <w:marLeft w:val="0"/>
          <w:marRight w:val="0"/>
          <w:marTop w:val="0"/>
          <w:marBottom w:val="0"/>
          <w:divBdr>
            <w:top w:val="none" w:sz="0" w:space="0" w:color="auto"/>
            <w:left w:val="none" w:sz="0" w:space="0" w:color="auto"/>
            <w:bottom w:val="none" w:sz="0" w:space="0" w:color="auto"/>
            <w:right w:val="none" w:sz="0" w:space="0" w:color="auto"/>
          </w:divBdr>
          <w:divsChild>
            <w:div w:id="2123958750">
              <w:marLeft w:val="0"/>
              <w:marRight w:val="0"/>
              <w:marTop w:val="0"/>
              <w:marBottom w:val="0"/>
              <w:divBdr>
                <w:top w:val="none" w:sz="0" w:space="0" w:color="auto"/>
                <w:left w:val="none" w:sz="0" w:space="0" w:color="auto"/>
                <w:bottom w:val="none" w:sz="0" w:space="0" w:color="auto"/>
                <w:right w:val="none" w:sz="0" w:space="0" w:color="auto"/>
              </w:divBdr>
              <w:divsChild>
                <w:div w:id="1613054517">
                  <w:marLeft w:val="0"/>
                  <w:marRight w:val="0"/>
                  <w:marTop w:val="0"/>
                  <w:marBottom w:val="0"/>
                  <w:divBdr>
                    <w:top w:val="none" w:sz="0" w:space="0" w:color="auto"/>
                    <w:left w:val="none" w:sz="0" w:space="0" w:color="auto"/>
                    <w:bottom w:val="none" w:sz="0" w:space="0" w:color="auto"/>
                    <w:right w:val="none" w:sz="0" w:space="0" w:color="auto"/>
                  </w:divBdr>
                  <w:divsChild>
                    <w:div w:id="2099668835">
                      <w:marLeft w:val="0"/>
                      <w:marRight w:val="0"/>
                      <w:marTop w:val="0"/>
                      <w:marBottom w:val="0"/>
                      <w:divBdr>
                        <w:top w:val="none" w:sz="0" w:space="0" w:color="auto"/>
                        <w:left w:val="none" w:sz="0" w:space="0" w:color="auto"/>
                        <w:bottom w:val="none" w:sz="0" w:space="0" w:color="auto"/>
                        <w:right w:val="none" w:sz="0" w:space="0" w:color="auto"/>
                      </w:divBdr>
                      <w:divsChild>
                        <w:div w:id="1673140329">
                          <w:marLeft w:val="0"/>
                          <w:marRight w:val="0"/>
                          <w:marTop w:val="0"/>
                          <w:marBottom w:val="0"/>
                          <w:divBdr>
                            <w:top w:val="none" w:sz="0" w:space="0" w:color="auto"/>
                            <w:left w:val="none" w:sz="0" w:space="0" w:color="auto"/>
                            <w:bottom w:val="none" w:sz="0" w:space="0" w:color="auto"/>
                            <w:right w:val="none" w:sz="0" w:space="0" w:color="auto"/>
                          </w:divBdr>
                          <w:divsChild>
                            <w:div w:id="16840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70053">
          <w:marLeft w:val="0"/>
          <w:marRight w:val="0"/>
          <w:marTop w:val="0"/>
          <w:marBottom w:val="0"/>
          <w:divBdr>
            <w:top w:val="none" w:sz="0" w:space="0" w:color="auto"/>
            <w:left w:val="none" w:sz="0" w:space="0" w:color="auto"/>
            <w:bottom w:val="none" w:sz="0" w:space="0" w:color="auto"/>
            <w:right w:val="none" w:sz="0" w:space="0" w:color="auto"/>
          </w:divBdr>
          <w:divsChild>
            <w:div w:id="1553809865">
              <w:marLeft w:val="0"/>
              <w:marRight w:val="0"/>
              <w:marTop w:val="0"/>
              <w:marBottom w:val="0"/>
              <w:divBdr>
                <w:top w:val="none" w:sz="0" w:space="0" w:color="auto"/>
                <w:left w:val="none" w:sz="0" w:space="0" w:color="auto"/>
                <w:bottom w:val="none" w:sz="0" w:space="0" w:color="auto"/>
                <w:right w:val="none" w:sz="0" w:space="0" w:color="auto"/>
              </w:divBdr>
              <w:divsChild>
                <w:div w:id="1203593148">
                  <w:marLeft w:val="0"/>
                  <w:marRight w:val="0"/>
                  <w:marTop w:val="0"/>
                  <w:marBottom w:val="0"/>
                  <w:divBdr>
                    <w:top w:val="none" w:sz="0" w:space="0" w:color="auto"/>
                    <w:left w:val="none" w:sz="0" w:space="0" w:color="auto"/>
                    <w:bottom w:val="none" w:sz="0" w:space="0" w:color="auto"/>
                    <w:right w:val="none" w:sz="0" w:space="0" w:color="auto"/>
                  </w:divBdr>
                  <w:divsChild>
                    <w:div w:id="1303848768">
                      <w:marLeft w:val="0"/>
                      <w:marRight w:val="0"/>
                      <w:marTop w:val="0"/>
                      <w:marBottom w:val="0"/>
                      <w:divBdr>
                        <w:top w:val="none" w:sz="0" w:space="0" w:color="auto"/>
                        <w:left w:val="none" w:sz="0" w:space="0" w:color="auto"/>
                        <w:bottom w:val="none" w:sz="0" w:space="0" w:color="auto"/>
                        <w:right w:val="none" w:sz="0" w:space="0" w:color="auto"/>
                      </w:divBdr>
                      <w:divsChild>
                        <w:div w:id="1531604648">
                          <w:marLeft w:val="0"/>
                          <w:marRight w:val="0"/>
                          <w:marTop w:val="0"/>
                          <w:marBottom w:val="0"/>
                          <w:divBdr>
                            <w:top w:val="none" w:sz="0" w:space="0" w:color="auto"/>
                            <w:left w:val="none" w:sz="0" w:space="0" w:color="auto"/>
                            <w:bottom w:val="none" w:sz="0" w:space="0" w:color="auto"/>
                            <w:right w:val="none" w:sz="0" w:space="0" w:color="auto"/>
                          </w:divBdr>
                          <w:divsChild>
                            <w:div w:id="1254431978">
                              <w:marLeft w:val="0"/>
                              <w:marRight w:val="0"/>
                              <w:marTop w:val="0"/>
                              <w:marBottom w:val="0"/>
                              <w:divBdr>
                                <w:top w:val="none" w:sz="0" w:space="0" w:color="auto"/>
                                <w:left w:val="none" w:sz="0" w:space="0" w:color="auto"/>
                                <w:bottom w:val="none" w:sz="0" w:space="0" w:color="auto"/>
                                <w:right w:val="none" w:sz="0" w:space="0" w:color="auto"/>
                              </w:divBdr>
                              <w:divsChild>
                                <w:div w:id="742726219">
                                  <w:marLeft w:val="0"/>
                                  <w:marRight w:val="0"/>
                                  <w:marTop w:val="0"/>
                                  <w:marBottom w:val="0"/>
                                  <w:divBdr>
                                    <w:top w:val="none" w:sz="0" w:space="0" w:color="auto"/>
                                    <w:left w:val="none" w:sz="0" w:space="0" w:color="auto"/>
                                    <w:bottom w:val="none" w:sz="0" w:space="0" w:color="auto"/>
                                    <w:right w:val="none" w:sz="0" w:space="0" w:color="auto"/>
                                  </w:divBdr>
                                  <w:divsChild>
                                    <w:div w:id="1267733940">
                                      <w:marLeft w:val="0"/>
                                      <w:marRight w:val="0"/>
                                      <w:marTop w:val="0"/>
                                      <w:marBottom w:val="0"/>
                                      <w:divBdr>
                                        <w:top w:val="none" w:sz="0" w:space="0" w:color="auto"/>
                                        <w:left w:val="none" w:sz="0" w:space="0" w:color="auto"/>
                                        <w:bottom w:val="none" w:sz="0" w:space="0" w:color="auto"/>
                                        <w:right w:val="none" w:sz="0" w:space="0" w:color="auto"/>
                                      </w:divBdr>
                                      <w:divsChild>
                                        <w:div w:id="985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_000\Documents\Brugerdefinerede%20Office-skabeloner\Nice_Indentations.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8BE099-7626-448D-95C3-972863064886}"/>
</file>

<file path=customXml/itemProps2.xml><?xml version="1.0" encoding="utf-8"?>
<ds:datastoreItem xmlns:ds="http://schemas.openxmlformats.org/officeDocument/2006/customXml" ds:itemID="{542B6C03-1C0A-471B-85B9-1E58AD7053FB}"/>
</file>

<file path=customXml/itemProps3.xml><?xml version="1.0" encoding="utf-8"?>
<ds:datastoreItem xmlns:ds="http://schemas.openxmlformats.org/officeDocument/2006/customXml" ds:itemID="{F5DEDF1E-1D2C-43E1-B772-7A9A2AC0425F}"/>
</file>

<file path=docProps/app.xml><?xml version="1.0" encoding="utf-8"?>
<Properties xmlns="http://schemas.openxmlformats.org/officeDocument/2006/extended-properties" xmlns:vt="http://schemas.openxmlformats.org/officeDocument/2006/docPropsVTypes">
  <Template>Nice_Indentations.dotx</Template>
  <TotalTime>87</TotalTime>
  <Pages>2</Pages>
  <Words>506</Words>
  <Characters>2888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Christian Kruuse</cp:lastModifiedBy>
  <cp:revision>2</cp:revision>
  <dcterms:created xsi:type="dcterms:W3CDTF">2020-05-24T10:07:00Z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